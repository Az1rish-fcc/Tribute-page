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0837F355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4B903F3E" w14:textId="77777777" w:rsidR="007A0F44" w:rsidRPr="00565B06" w:rsidRDefault="00E458C6" w:rsidP="00174A87">
            <w:pPr>
              <w:pStyle w:val="Title"/>
            </w:pPr>
            <w:bookmarkStart w:id="0" w:name="_GoBack"/>
            <w:bookmarkEnd w:id="0"/>
            <w:r>
              <w:t>Shane</w:t>
            </w:r>
          </w:p>
          <w:p w14:paraId="77D701AA" w14:textId="77777777" w:rsidR="007A0F44" w:rsidRPr="00565B06" w:rsidRDefault="00E458C6" w:rsidP="00174A87">
            <w:pPr>
              <w:pStyle w:val="Subtitle"/>
            </w:pPr>
            <w:r>
              <w:t>McNeil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0E67D64A" w14:textId="77777777" w:rsidR="007A0F44" w:rsidRDefault="00C80B65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3DFECCFB558B4FD5B5B2B74EA0F8F8B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E458C6">
                  <w:t>295 W. Goldfinch Way                Chandler, AZ 85286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5B3A8A48" wp14:editId="6FD7D068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B6EE4BC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0948E5A" w14:textId="77777777" w:rsidR="007A0F44" w:rsidRDefault="00C80B65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C56C9097023A4102902BFB5DA6078CFE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E458C6">
                  <w:t>480-234-9968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45632755" wp14:editId="07E8C3F8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04FEC94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1E25F8C0" w14:textId="77777777" w:rsidR="007A0F44" w:rsidRDefault="00C80B65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795AFCA836CB47D29DD83D07E610E7C0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E458C6">
                  <w:t>Shanemcneil19@gmail.com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07B2BDA4" wp14:editId="6F21E70F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BC93264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31C4A05D" w14:textId="77777777" w:rsidR="007A0F44" w:rsidRDefault="00C80B65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D3C68C048C5443B29B8A3A2E6FA33F32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E458C6">
                  <w:t>www.linkedin.com/in/shane-mcneil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2AA2A48" wp14:editId="5524BB23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C6AA5F6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5F48D59E" w14:textId="77777777" w:rsidR="007A0F44" w:rsidRPr="00565B06" w:rsidRDefault="00C80B65" w:rsidP="00174A87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05489D3C2A464DA59AEC79F0E0FA30E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E458C6">
                  <w:t>az1rish.github.io/Portfolio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D2C0348" wp14:editId="1C86E2A3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9B3C9C2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5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5B19CACD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657EAAB1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DB135E4" wp14:editId="126D7241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BDAA98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47672596" w14:textId="77777777" w:rsidR="000E24AC" w:rsidRPr="00E458C6" w:rsidRDefault="00E458C6" w:rsidP="007850D1">
            <w:pPr>
              <w:pStyle w:val="Heading1"/>
              <w:outlineLvl w:val="0"/>
              <w:rPr>
                <w:b/>
                <w:bCs w:val="0"/>
              </w:rPr>
            </w:pPr>
            <w:r w:rsidRPr="00E458C6">
              <w:rPr>
                <w:b/>
                <w:bCs w:val="0"/>
              </w:rPr>
              <w:t>Summary</w:t>
            </w:r>
          </w:p>
        </w:tc>
      </w:tr>
    </w:tbl>
    <w:p w14:paraId="0785F61D" w14:textId="3B2C3E08" w:rsidR="00A77B4D" w:rsidRPr="00565B06" w:rsidRDefault="00E458C6" w:rsidP="007850D1">
      <w:r>
        <w:t>Soon-to-be web developer bootcamp graduate offering enthusiasm and an understanding of various programming languages. Looking to join a</w:t>
      </w:r>
      <w:r w:rsidR="00A86A0E">
        <w:t xml:space="preserve"> team</w:t>
      </w:r>
      <w:r>
        <w:t xml:space="preserve"> where opportunity for growth and professional development is embraced.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0FC10608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93F6FA2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BC4D5FF" wp14:editId="19525BD3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194899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51AA5D10" w14:textId="77777777" w:rsidR="00A77B4D" w:rsidRPr="00565B06" w:rsidRDefault="00C80B65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2C1A784024544A379B8468CB0EE78B25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7B1124DD" w14:textId="77777777" w:rsidR="007C0E0E" w:rsidRPr="00565B06" w:rsidRDefault="00E458C6" w:rsidP="00B47E1E">
      <w:pPr>
        <w:pStyle w:val="Heading2"/>
      </w:pPr>
      <w:r>
        <w:t>Web Developer Bootcamp</w:t>
      </w:r>
      <w:r w:rsidR="007C0E0E" w:rsidRPr="00565B06">
        <w:t xml:space="preserve"> | </w:t>
      </w:r>
      <w:r>
        <w:rPr>
          <w:rStyle w:val="Emphasis"/>
        </w:rPr>
        <w:t>Bloc</w:t>
      </w:r>
    </w:p>
    <w:p w14:paraId="5BC028D2" w14:textId="77777777" w:rsidR="007C0E0E" w:rsidRPr="00565B06" w:rsidRDefault="00E458C6" w:rsidP="004F199F">
      <w:pPr>
        <w:pStyle w:val="Heading3"/>
      </w:pPr>
      <w:r>
        <w:t>2019</w:t>
      </w:r>
    </w:p>
    <w:p w14:paraId="75EAE7E9" w14:textId="77777777" w:rsidR="000E24AC" w:rsidRPr="00565B06" w:rsidRDefault="00E458C6" w:rsidP="007850D1">
      <w:r>
        <w:t>Learning a modern development stack from the basics of HTML5, CSS &amp; JavaScript to more advanced subjects like React, Postgres &amp; Node.</w:t>
      </w:r>
    </w:p>
    <w:p w14:paraId="4FCFDDDD" w14:textId="77777777" w:rsidR="007C0E0E" w:rsidRPr="00565B06" w:rsidRDefault="00E458C6" w:rsidP="00B47E1E">
      <w:pPr>
        <w:pStyle w:val="Heading2"/>
      </w:pPr>
      <w:r>
        <w:t>Bachelor of Arts Degree</w:t>
      </w:r>
      <w:r w:rsidR="007C0E0E" w:rsidRPr="00565B06">
        <w:t xml:space="preserve"> | </w:t>
      </w:r>
      <w:r>
        <w:rPr>
          <w:rStyle w:val="Emphasis"/>
        </w:rPr>
        <w:t>Arizona State University</w:t>
      </w:r>
    </w:p>
    <w:p w14:paraId="747F49D0" w14:textId="77777777" w:rsidR="007C0E0E" w:rsidRPr="00565B06" w:rsidRDefault="00E458C6" w:rsidP="004F199F">
      <w:pPr>
        <w:pStyle w:val="Heading3"/>
      </w:pPr>
      <w:r>
        <w:t>2001-2005</w:t>
      </w:r>
    </w:p>
    <w:p w14:paraId="523FAB4B" w14:textId="77777777" w:rsidR="007C0E0E" w:rsidRDefault="00E458C6" w:rsidP="007C0E0E">
      <w:r>
        <w:t>Graduated Summa Cum Laude with a B.A. in Linguistics and a minor in Spanish.</w:t>
      </w:r>
    </w:p>
    <w:p w14:paraId="6F9B4A77" w14:textId="11A56789" w:rsidR="00E458C6" w:rsidRPr="00565B06" w:rsidRDefault="00E458C6" w:rsidP="007C0E0E">
      <w:r>
        <w:t>Studied a semester abroad in Spain</w:t>
      </w:r>
      <w:r w:rsidR="00D118AB">
        <w:t xml:space="preserve"> at Colegio Mayor</w:t>
      </w:r>
      <w:r w:rsidR="00A86A0E">
        <w:t xml:space="preserve"> Alcala’</w:t>
      </w:r>
      <w:r w:rsidR="00D118AB">
        <w:t xml:space="preserve"> in Madrid.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63B370EC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384987D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7996C5F" wp14:editId="23DF2D43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0346F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0DAC490" w14:textId="77777777" w:rsidR="005E088C" w:rsidRPr="00565B06" w:rsidRDefault="00C80B65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61410F64822C4B359A7BE12B1A5AC35F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75FFF8CE" w14:textId="77777777" w:rsidR="005E088C" w:rsidRPr="00565B06" w:rsidRDefault="00D118AB" w:rsidP="00B47E1E">
      <w:pPr>
        <w:pStyle w:val="Heading2"/>
      </w:pPr>
      <w:r>
        <w:t>Courier</w:t>
      </w:r>
      <w:r w:rsidR="005E088C" w:rsidRPr="00565B06">
        <w:t xml:space="preserve"> | </w:t>
      </w:r>
      <w:r>
        <w:rPr>
          <w:rStyle w:val="Emphasis"/>
        </w:rPr>
        <w:t>Crossroads Courier</w:t>
      </w:r>
      <w:r>
        <w:rPr>
          <w:rStyle w:val="Emphasis"/>
        </w:rPr>
        <w:tab/>
      </w:r>
      <w:r>
        <w:rPr>
          <w:rStyle w:val="Emphasis"/>
        </w:rPr>
        <w:tab/>
      </w:r>
    </w:p>
    <w:p w14:paraId="77F8F1CA" w14:textId="77777777" w:rsidR="005E088C" w:rsidRPr="00565B06" w:rsidRDefault="00D118AB" w:rsidP="004F199F">
      <w:pPr>
        <w:pStyle w:val="Heading3"/>
      </w:pPr>
      <w:r>
        <w:t>August 2010</w:t>
      </w:r>
      <w:r w:rsidR="005E088C" w:rsidRPr="00565B06">
        <w:t xml:space="preserve"> – </w:t>
      </w:r>
      <w:r>
        <w:t>Present</w:t>
      </w:r>
    </w:p>
    <w:p w14:paraId="2460D56F" w14:textId="77777777" w:rsidR="005E088C" w:rsidRPr="00565B06" w:rsidRDefault="0077527A" w:rsidP="005E088C">
      <w:r>
        <w:t>Performed a</w:t>
      </w:r>
      <w:r w:rsidR="00D118AB">
        <w:t xml:space="preserve"> vast array of logistical duties from deliveries, warehouse management</w:t>
      </w:r>
      <w:r>
        <w:t xml:space="preserve"> and </w:t>
      </w:r>
      <w:r w:rsidR="00D118AB">
        <w:t xml:space="preserve">dispatching drivers to serving as Operations Manager </w:t>
      </w:r>
      <w:r>
        <w:t>overseeing the entire local operation</w:t>
      </w:r>
      <w:r w:rsidR="00D118AB">
        <w:t>.</w:t>
      </w:r>
      <w:r>
        <w:t xml:space="preserve"> Learned the importance of wearing many hats and performing under the pressure of constant deadlines.</w:t>
      </w:r>
    </w:p>
    <w:p w14:paraId="31E8D153" w14:textId="77777777" w:rsidR="005E088C" w:rsidRPr="00565B06" w:rsidRDefault="0077527A" w:rsidP="00B47E1E">
      <w:pPr>
        <w:pStyle w:val="Heading2"/>
      </w:pPr>
      <w:r>
        <w:t>Adult ESL Director</w:t>
      </w:r>
      <w:r w:rsidR="005E088C" w:rsidRPr="00565B06">
        <w:t xml:space="preserve"> | </w:t>
      </w:r>
      <w:r>
        <w:rPr>
          <w:rStyle w:val="Emphasis"/>
        </w:rPr>
        <w:t>Mesa Arts Academy</w:t>
      </w:r>
    </w:p>
    <w:p w14:paraId="4BB33A5D" w14:textId="77777777" w:rsidR="005E088C" w:rsidRPr="00565B06" w:rsidRDefault="0077527A" w:rsidP="004F199F">
      <w:pPr>
        <w:pStyle w:val="Heading3"/>
      </w:pPr>
      <w:r>
        <w:t>June 2005</w:t>
      </w:r>
      <w:r w:rsidR="005E088C" w:rsidRPr="00565B06">
        <w:t xml:space="preserve"> – </w:t>
      </w:r>
      <w:r>
        <w:t>August 2006</w:t>
      </w:r>
    </w:p>
    <w:p w14:paraId="35D2DA20" w14:textId="77777777" w:rsidR="005E088C" w:rsidRPr="00565B06" w:rsidRDefault="0077527A" w:rsidP="005E088C">
      <w:r>
        <w:t xml:space="preserve">Starting with this school as an </w:t>
      </w:r>
      <w:proofErr w:type="spellStart"/>
      <w:r>
        <w:t>Americorps</w:t>
      </w:r>
      <w:proofErr w:type="spellEnd"/>
      <w:r>
        <w:t xml:space="preserve"> volunteer tutoring at-risk children in reading while still in University, they soon hired me as a teacher’s aide while I completed my degree. Once graduated, I spearheaded a new program to teach adults in the community English language skills.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61CA41BE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506DD61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3D83862" wp14:editId="58F7E7A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24331C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367D7B0" w14:textId="77777777" w:rsidR="00143224" w:rsidRPr="00565B06" w:rsidRDefault="00C80B65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726C43B6690F442D897CD08FE7B42DE8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04F80118" w14:textId="77777777" w:rsidTr="00565B06">
        <w:tc>
          <w:tcPr>
            <w:tcW w:w="4320" w:type="dxa"/>
          </w:tcPr>
          <w:p w14:paraId="274908D1" w14:textId="77777777" w:rsidR="00143224" w:rsidRPr="00565B06" w:rsidRDefault="00972560" w:rsidP="00565B06">
            <w:pPr>
              <w:pStyle w:val="ListBullet"/>
              <w:spacing w:after="80"/>
            </w:pPr>
            <w:r>
              <w:t>Insatiable passion for learning</w:t>
            </w:r>
          </w:p>
          <w:p w14:paraId="37E3F7E4" w14:textId="77777777" w:rsidR="00316CE4" w:rsidRDefault="00972560" w:rsidP="00316CE4">
            <w:pPr>
              <w:pStyle w:val="ListBullet"/>
              <w:spacing w:after="80"/>
            </w:pPr>
            <w:r>
              <w:t>Driven work ethic</w:t>
            </w:r>
          </w:p>
          <w:p w14:paraId="3FA9C7FC" w14:textId="77777777" w:rsidR="00972560" w:rsidRPr="00565B06" w:rsidRDefault="00972560" w:rsidP="00316CE4">
            <w:pPr>
              <w:pStyle w:val="ListBullet"/>
              <w:spacing w:after="80"/>
            </w:pPr>
            <w:r>
              <w:t xml:space="preserve">Compassionate interpersonal skills </w:t>
            </w:r>
          </w:p>
        </w:tc>
        <w:tc>
          <w:tcPr>
            <w:tcW w:w="4320" w:type="dxa"/>
            <w:tcMar>
              <w:left w:w="576" w:type="dxa"/>
            </w:tcMar>
          </w:tcPr>
          <w:p w14:paraId="6F69E66F" w14:textId="77777777" w:rsidR="00143224" w:rsidRPr="00565B06" w:rsidRDefault="00972560" w:rsidP="00565B06">
            <w:pPr>
              <w:pStyle w:val="ListBullet"/>
              <w:spacing w:after="80"/>
            </w:pPr>
            <w:r>
              <w:t>Semantic HTML5</w:t>
            </w:r>
          </w:p>
          <w:p w14:paraId="4CBA3300" w14:textId="77777777" w:rsidR="00F904FC" w:rsidRPr="00565B06" w:rsidRDefault="00972560" w:rsidP="00565B06">
            <w:pPr>
              <w:pStyle w:val="ListBullet"/>
              <w:spacing w:after="80"/>
            </w:pPr>
            <w:r>
              <w:t>CSS</w:t>
            </w:r>
          </w:p>
          <w:p w14:paraId="1E435873" w14:textId="77777777" w:rsidR="00F904FC" w:rsidRDefault="00972560" w:rsidP="00565B06">
            <w:pPr>
              <w:pStyle w:val="ListBullet"/>
              <w:spacing w:after="80"/>
            </w:pPr>
            <w:r>
              <w:t>JavaScript</w:t>
            </w:r>
          </w:p>
          <w:p w14:paraId="18A4F844" w14:textId="77777777" w:rsidR="00972560" w:rsidRDefault="00972560" w:rsidP="00565B06">
            <w:pPr>
              <w:pStyle w:val="ListBullet"/>
              <w:spacing w:after="80"/>
            </w:pPr>
            <w:r>
              <w:t>jQuery</w:t>
            </w:r>
          </w:p>
          <w:p w14:paraId="0BD4FCEF" w14:textId="77777777" w:rsidR="00972560" w:rsidRPr="00565B06" w:rsidRDefault="00972560" w:rsidP="00565B06">
            <w:pPr>
              <w:pStyle w:val="ListBullet"/>
              <w:spacing w:after="80"/>
            </w:pPr>
            <w:r>
              <w:t>Learning React &amp; Node</w:t>
            </w:r>
          </w:p>
        </w:tc>
      </w:tr>
      <w:tr w:rsidR="00972560" w:rsidRPr="00565B06" w14:paraId="29B51BF2" w14:textId="77777777" w:rsidTr="00565B06">
        <w:tc>
          <w:tcPr>
            <w:tcW w:w="4320" w:type="dxa"/>
          </w:tcPr>
          <w:p w14:paraId="394EA5E6" w14:textId="77777777" w:rsidR="00972560" w:rsidRDefault="00972560" w:rsidP="00972560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4320" w:type="dxa"/>
            <w:tcMar>
              <w:left w:w="576" w:type="dxa"/>
            </w:tcMar>
          </w:tcPr>
          <w:p w14:paraId="193F3A87" w14:textId="77777777" w:rsidR="00972560" w:rsidRDefault="00972560" w:rsidP="00972560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14:paraId="23FDD0A8" w14:textId="77777777" w:rsidR="007A0F44" w:rsidRPr="00A86A0E" w:rsidRDefault="007A0F44" w:rsidP="00A86A0E">
      <w:pPr>
        <w:rPr>
          <w:sz w:val="2"/>
          <w:szCs w:val="2"/>
        </w:rPr>
      </w:pPr>
    </w:p>
    <w:sectPr w:rsidR="007A0F44" w:rsidRPr="00A86A0E" w:rsidSect="00A86A0E">
      <w:footerReference w:type="default" r:id="rId11"/>
      <w:headerReference w:type="first" r:id="rId12"/>
      <w:pgSz w:w="12240" w:h="15840" w:code="1"/>
      <w:pgMar w:top="720" w:right="1440" w:bottom="432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35049" w14:textId="77777777" w:rsidR="00C80B65" w:rsidRDefault="00C80B65" w:rsidP="00F534FB">
      <w:pPr>
        <w:spacing w:after="0"/>
      </w:pPr>
      <w:r>
        <w:separator/>
      </w:r>
    </w:p>
  </w:endnote>
  <w:endnote w:type="continuationSeparator" w:id="0">
    <w:p w14:paraId="70648CC7" w14:textId="77777777" w:rsidR="00C80B65" w:rsidRDefault="00C80B65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E0CC4F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71E6D" w14:textId="77777777" w:rsidR="00C80B65" w:rsidRDefault="00C80B65" w:rsidP="00F534FB">
      <w:pPr>
        <w:spacing w:after="0"/>
      </w:pPr>
      <w:r>
        <w:separator/>
      </w:r>
    </w:p>
  </w:footnote>
  <w:footnote w:type="continuationSeparator" w:id="0">
    <w:p w14:paraId="72558B31" w14:textId="77777777" w:rsidR="00C80B65" w:rsidRDefault="00C80B65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DB8E3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253F6FD" wp14:editId="7A37398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DC9DBE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3x6AIAAEQ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9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C6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3E6495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4F278D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96938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527A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72560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86A0E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0B65"/>
    <w:rsid w:val="00C814F7"/>
    <w:rsid w:val="00C81C04"/>
    <w:rsid w:val="00C91B4B"/>
    <w:rsid w:val="00C93DE1"/>
    <w:rsid w:val="00CA1ED0"/>
    <w:rsid w:val="00CA2E0A"/>
    <w:rsid w:val="00CB3192"/>
    <w:rsid w:val="00CC1E5C"/>
    <w:rsid w:val="00CC6E5C"/>
    <w:rsid w:val="00CD1043"/>
    <w:rsid w:val="00CE2C76"/>
    <w:rsid w:val="00D046EF"/>
    <w:rsid w:val="00D118AB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58C6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9E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ne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FECCFB558B4FD5B5B2B74EA0F8F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FD8CC-0433-4B80-9D06-6BA0CCCC9D22}"/>
      </w:docPartPr>
      <w:docPartBody>
        <w:p w:rsidR="00EC43E5" w:rsidRDefault="00FE1453">
          <w:pPr>
            <w:pStyle w:val="3DFECCFB558B4FD5B5B2B74EA0F8F8B3"/>
          </w:pPr>
          <w:r w:rsidRPr="009D0878">
            <w:t>Address</w:t>
          </w:r>
        </w:p>
      </w:docPartBody>
    </w:docPart>
    <w:docPart>
      <w:docPartPr>
        <w:name w:val="C56C9097023A4102902BFB5DA6078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8D036-0261-44C6-9A8E-49AF61460619}"/>
      </w:docPartPr>
      <w:docPartBody>
        <w:p w:rsidR="00EC43E5" w:rsidRDefault="00FE1453">
          <w:pPr>
            <w:pStyle w:val="C56C9097023A4102902BFB5DA6078CFE"/>
          </w:pPr>
          <w:r w:rsidRPr="009D0878">
            <w:t>Phone</w:t>
          </w:r>
        </w:p>
      </w:docPartBody>
    </w:docPart>
    <w:docPart>
      <w:docPartPr>
        <w:name w:val="795AFCA836CB47D29DD83D07E610E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D35FA-F21F-4534-B372-110B1C3F3E51}"/>
      </w:docPartPr>
      <w:docPartBody>
        <w:p w:rsidR="00EC43E5" w:rsidRDefault="00FE1453">
          <w:pPr>
            <w:pStyle w:val="795AFCA836CB47D29DD83D07E610E7C0"/>
          </w:pPr>
          <w:r w:rsidRPr="009D0878">
            <w:t>Email</w:t>
          </w:r>
        </w:p>
      </w:docPartBody>
    </w:docPart>
    <w:docPart>
      <w:docPartPr>
        <w:name w:val="D3C68C048C5443B29B8A3A2E6FA33F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BADAC-2A88-427B-9338-D1EC60CAD42B}"/>
      </w:docPartPr>
      <w:docPartBody>
        <w:p w:rsidR="00EC43E5" w:rsidRDefault="00FE1453">
          <w:pPr>
            <w:pStyle w:val="D3C68C048C5443B29B8A3A2E6FA33F32"/>
          </w:pPr>
          <w:r w:rsidRPr="009D0878">
            <w:t>LinkedIn Profile</w:t>
          </w:r>
        </w:p>
      </w:docPartBody>
    </w:docPart>
    <w:docPart>
      <w:docPartPr>
        <w:name w:val="05489D3C2A464DA59AEC79F0E0FA3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9C870-AA2F-48DE-91C7-F9ED6F6D0383}"/>
      </w:docPartPr>
      <w:docPartBody>
        <w:p w:rsidR="00EC43E5" w:rsidRDefault="00FE1453">
          <w:pPr>
            <w:pStyle w:val="05489D3C2A464DA59AEC79F0E0FA30E8"/>
          </w:pPr>
          <w:r w:rsidRPr="009D0878">
            <w:t>Twitter/Blog/Portfolio</w:t>
          </w:r>
        </w:p>
      </w:docPartBody>
    </w:docPart>
    <w:docPart>
      <w:docPartPr>
        <w:name w:val="2C1A784024544A379B8468CB0EE78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89CC0-E9CF-4BE2-89BD-E2D4F4FB3A96}"/>
      </w:docPartPr>
      <w:docPartBody>
        <w:p w:rsidR="00EC43E5" w:rsidRDefault="00FE1453">
          <w:pPr>
            <w:pStyle w:val="2C1A784024544A379B8468CB0EE78B25"/>
          </w:pPr>
          <w:r w:rsidRPr="00565B06">
            <w:t>Education</w:t>
          </w:r>
        </w:p>
      </w:docPartBody>
    </w:docPart>
    <w:docPart>
      <w:docPartPr>
        <w:name w:val="61410F64822C4B359A7BE12B1A5AC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C55DB-C1DF-48E8-B69E-2461D9E7E4A3}"/>
      </w:docPartPr>
      <w:docPartBody>
        <w:p w:rsidR="00EC43E5" w:rsidRDefault="00FE1453">
          <w:pPr>
            <w:pStyle w:val="61410F64822C4B359A7BE12B1A5AC35F"/>
          </w:pPr>
          <w:r w:rsidRPr="00565B06">
            <w:t>Experience</w:t>
          </w:r>
        </w:p>
      </w:docPartBody>
    </w:docPart>
    <w:docPart>
      <w:docPartPr>
        <w:name w:val="726C43B6690F442D897CD08FE7B42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44C15-5D4B-4D5F-93BA-418946F4DAA7}"/>
      </w:docPartPr>
      <w:docPartBody>
        <w:p w:rsidR="00EC43E5" w:rsidRDefault="00FE1453">
          <w:pPr>
            <w:pStyle w:val="726C43B6690F442D897CD08FE7B42DE8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4F"/>
    <w:rsid w:val="00072B4F"/>
    <w:rsid w:val="005B3FE5"/>
    <w:rsid w:val="00783F2B"/>
    <w:rsid w:val="00EC43E5"/>
    <w:rsid w:val="00FE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E3088953854AC19113673134857AEA">
    <w:name w:val="5EE3088953854AC19113673134857AEA"/>
  </w:style>
  <w:style w:type="paragraph" w:customStyle="1" w:styleId="BBCFEBC4030B4AB6BEE2F36AECC4BE67">
    <w:name w:val="BBCFEBC4030B4AB6BEE2F36AECC4BE67"/>
  </w:style>
  <w:style w:type="paragraph" w:customStyle="1" w:styleId="3DFECCFB558B4FD5B5B2B74EA0F8F8B3">
    <w:name w:val="3DFECCFB558B4FD5B5B2B74EA0F8F8B3"/>
  </w:style>
  <w:style w:type="paragraph" w:customStyle="1" w:styleId="C56C9097023A4102902BFB5DA6078CFE">
    <w:name w:val="C56C9097023A4102902BFB5DA6078CFE"/>
  </w:style>
  <w:style w:type="paragraph" w:customStyle="1" w:styleId="795AFCA836CB47D29DD83D07E610E7C0">
    <w:name w:val="795AFCA836CB47D29DD83D07E610E7C0"/>
  </w:style>
  <w:style w:type="paragraph" w:customStyle="1" w:styleId="D3C68C048C5443B29B8A3A2E6FA33F32">
    <w:name w:val="D3C68C048C5443B29B8A3A2E6FA33F32"/>
  </w:style>
  <w:style w:type="paragraph" w:customStyle="1" w:styleId="05489D3C2A464DA59AEC79F0E0FA30E8">
    <w:name w:val="05489D3C2A464DA59AEC79F0E0FA30E8"/>
  </w:style>
  <w:style w:type="paragraph" w:customStyle="1" w:styleId="162EF0427D7B4FAB8E278A5876D1D052">
    <w:name w:val="162EF0427D7B4FAB8E278A5876D1D052"/>
  </w:style>
  <w:style w:type="paragraph" w:customStyle="1" w:styleId="76A82FFF78664AE3AAD33FBFBC69EE1F">
    <w:name w:val="76A82FFF78664AE3AAD33FBFBC69EE1F"/>
  </w:style>
  <w:style w:type="paragraph" w:customStyle="1" w:styleId="2C1A784024544A379B8468CB0EE78B25">
    <w:name w:val="2C1A784024544A379B8468CB0EE78B25"/>
  </w:style>
  <w:style w:type="paragraph" w:customStyle="1" w:styleId="B48D6D27518B4FDE9F999FA7EF8AAB40">
    <w:name w:val="B48D6D27518B4FDE9F999FA7EF8AAB40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1176B7912246490F885B85EC00757872">
    <w:name w:val="1176B7912246490F885B85EC00757872"/>
  </w:style>
  <w:style w:type="paragraph" w:customStyle="1" w:styleId="70140107E5CF4BFDA55D2CBF532FF0D9">
    <w:name w:val="70140107E5CF4BFDA55D2CBF532FF0D9"/>
  </w:style>
  <w:style w:type="paragraph" w:customStyle="1" w:styleId="AAD93762D5D647CD9FF23883E657AB96">
    <w:name w:val="AAD93762D5D647CD9FF23883E657AB96"/>
  </w:style>
  <w:style w:type="paragraph" w:customStyle="1" w:styleId="C84CCC4366C1439294AD59CE6646CDC3">
    <w:name w:val="C84CCC4366C1439294AD59CE6646CDC3"/>
  </w:style>
  <w:style w:type="paragraph" w:customStyle="1" w:styleId="89178EA91FD545EFB4FB62CA7219C8ED">
    <w:name w:val="89178EA91FD545EFB4FB62CA7219C8ED"/>
  </w:style>
  <w:style w:type="paragraph" w:customStyle="1" w:styleId="3301D540246E4B90A195833FB0CBFB91">
    <w:name w:val="3301D540246E4B90A195833FB0CBFB91"/>
  </w:style>
  <w:style w:type="paragraph" w:customStyle="1" w:styleId="1B4465F2940342A7929EBF980C7F7D1A">
    <w:name w:val="1B4465F2940342A7929EBF980C7F7D1A"/>
  </w:style>
  <w:style w:type="paragraph" w:customStyle="1" w:styleId="329DCD2E790A4B139704345D34E2E6B6">
    <w:name w:val="329DCD2E790A4B139704345D34E2E6B6"/>
  </w:style>
  <w:style w:type="paragraph" w:customStyle="1" w:styleId="77D67AAC56C34FD2AA9C4FC9386FCA39">
    <w:name w:val="77D67AAC56C34FD2AA9C4FC9386FCA39"/>
  </w:style>
  <w:style w:type="paragraph" w:customStyle="1" w:styleId="61410F64822C4B359A7BE12B1A5AC35F">
    <w:name w:val="61410F64822C4B359A7BE12B1A5AC35F"/>
  </w:style>
  <w:style w:type="paragraph" w:customStyle="1" w:styleId="811B6C806C54468FAC0566BDCB0791B4">
    <w:name w:val="811B6C806C54468FAC0566BDCB0791B4"/>
  </w:style>
  <w:style w:type="paragraph" w:customStyle="1" w:styleId="7E0E4FDDB06D4A8F83708568B2E43854">
    <w:name w:val="7E0E4FDDB06D4A8F83708568B2E43854"/>
  </w:style>
  <w:style w:type="paragraph" w:customStyle="1" w:styleId="71F3C38BFE8A4F82BDD8363CF1A06B57">
    <w:name w:val="71F3C38BFE8A4F82BDD8363CF1A06B57"/>
  </w:style>
  <w:style w:type="paragraph" w:customStyle="1" w:styleId="11307E2538CE4CD8993CCD245699AC35">
    <w:name w:val="11307E2538CE4CD8993CCD245699AC35"/>
  </w:style>
  <w:style w:type="paragraph" w:customStyle="1" w:styleId="16B62BEDC41C41D0BC6FF108731DB300">
    <w:name w:val="16B62BEDC41C41D0BC6FF108731DB300"/>
  </w:style>
  <w:style w:type="paragraph" w:customStyle="1" w:styleId="B05464BD25D74CD7A825DE5CA6832724">
    <w:name w:val="B05464BD25D74CD7A825DE5CA6832724"/>
  </w:style>
  <w:style w:type="paragraph" w:customStyle="1" w:styleId="3194D55862124591A1DF86AC1881B529">
    <w:name w:val="3194D55862124591A1DF86AC1881B529"/>
  </w:style>
  <w:style w:type="paragraph" w:customStyle="1" w:styleId="0661615EAC714A3E8AFFCE114EC1F0EA">
    <w:name w:val="0661615EAC714A3E8AFFCE114EC1F0EA"/>
  </w:style>
  <w:style w:type="paragraph" w:customStyle="1" w:styleId="1668B6D5634A42A7B2815D8CBE23E1C5">
    <w:name w:val="1668B6D5634A42A7B2815D8CBE23E1C5"/>
  </w:style>
  <w:style w:type="paragraph" w:customStyle="1" w:styleId="C9837FDD898443B39920DEE7FE1FB458">
    <w:name w:val="C9837FDD898443B39920DEE7FE1FB458"/>
  </w:style>
  <w:style w:type="paragraph" w:customStyle="1" w:styleId="726C43B6690F442D897CD08FE7B42DE8">
    <w:name w:val="726C43B6690F442D897CD08FE7B42DE8"/>
  </w:style>
  <w:style w:type="paragraph" w:customStyle="1" w:styleId="AFA163A145C5422FBF4A7455BDBD364C">
    <w:name w:val="AFA163A145C5422FBF4A7455BDBD364C"/>
  </w:style>
  <w:style w:type="paragraph" w:customStyle="1" w:styleId="A4336CB12F6A470A86DB8596AE1C4CE1">
    <w:name w:val="A4336CB12F6A470A86DB8596AE1C4CE1"/>
  </w:style>
  <w:style w:type="paragraph" w:customStyle="1" w:styleId="F24A0E550CB94C98A720BD5D9A93B264">
    <w:name w:val="F24A0E550CB94C98A720BD5D9A93B264"/>
  </w:style>
  <w:style w:type="paragraph" w:customStyle="1" w:styleId="02E84134801448A085488AA913AA9A73">
    <w:name w:val="02E84134801448A085488AA913AA9A73"/>
  </w:style>
  <w:style w:type="paragraph" w:customStyle="1" w:styleId="B952C7D571A64144947C1EA70CB3B005">
    <w:name w:val="B952C7D571A64144947C1EA70CB3B005"/>
  </w:style>
  <w:style w:type="paragraph" w:customStyle="1" w:styleId="21ADF6AEACE04DB290129C8913D49906">
    <w:name w:val="21ADF6AEACE04DB290129C8913D49906"/>
  </w:style>
  <w:style w:type="paragraph" w:customStyle="1" w:styleId="E8783BC9C2A7406B935047B5EAE35603">
    <w:name w:val="E8783BC9C2A7406B935047B5EAE35603"/>
  </w:style>
  <w:style w:type="paragraph" w:customStyle="1" w:styleId="9F6B1F24D7164354A5B7B49EA56B8A16">
    <w:name w:val="9F6B1F24D7164354A5B7B49EA56B8A16"/>
    <w:rsid w:val="00072B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295 W. Goldfinch Way                Chandler, AZ 85286</CompanyAddress>
  <CompanyPhone>480-234-9968</CompanyPhone>
  <CompanyFax/>
  <CompanyEmail>Shanemcneil19@gmail.com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www.linkedin.com/in/shane-mcneil</cp:keywords>
  <dc:description/>
  <cp:lastModifiedBy/>
  <cp:revision>1</cp:revision>
  <dcterms:created xsi:type="dcterms:W3CDTF">2019-06-10T01:44:00Z</dcterms:created>
  <dcterms:modified xsi:type="dcterms:W3CDTF">2019-07-25T18:13:00Z</dcterms:modified>
  <cp:category/>
  <cp:contentStatus>az1rish.github.io/Portfolio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